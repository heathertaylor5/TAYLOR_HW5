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D93F9" w14:textId="77777777" w:rsidR="00785540" w:rsidRPr="00C3526E" w:rsidRDefault="00434573" w:rsidP="00785540">
      <w:pPr>
        <w:pStyle w:val="CompanyName"/>
      </w:pPr>
      <w:r>
        <w:t>PROG1017</w:t>
      </w:r>
    </w:p>
    <w:sdt>
      <w:sdtPr>
        <w:alias w:val="Memo title:"/>
        <w:tag w:val="Memo tilte:"/>
        <w:id w:val="-164170097"/>
        <w:placeholder>
          <w:docPart w:val="4ED579A7D1634177AF6BBFF4B4AD4A2D"/>
        </w:placeholder>
        <w:temporary/>
        <w:showingPlcHdr/>
        <w15:appearance w15:val="hidden"/>
      </w:sdtPr>
      <w:sdtContent>
        <w:p w14:paraId="78226802" w14:textId="77777777" w:rsidR="00785540" w:rsidRDefault="00785540" w:rsidP="00785540">
          <w:pPr>
            <w:pStyle w:val="Title"/>
          </w:pPr>
          <w:r>
            <w:t>Memo</w:t>
          </w:r>
        </w:p>
      </w:sdtContent>
    </w:sdt>
    <w:tbl>
      <w:tblPr>
        <w:tblStyle w:val="Memotable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 fields"/>
      </w:tblPr>
      <w:tblGrid>
        <w:gridCol w:w="1232"/>
        <w:gridCol w:w="8128"/>
      </w:tblGrid>
      <w:tr w:rsidR="00785540" w14:paraId="6C334AA8" w14:textId="77777777" w:rsidTr="00D773CD">
        <w:sdt>
          <w:sdtPr>
            <w:alias w:val="To:"/>
            <w:tag w:val="To:"/>
            <w:id w:val="1015413264"/>
            <w:placeholder>
              <w:docPart w:val="6CC9A23B8A1447B5A1AF064FE51B7DCB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5AFD098A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To:</w:t>
                </w:r>
              </w:p>
            </w:tc>
          </w:sdtContent>
        </w:sdt>
        <w:tc>
          <w:tcPr>
            <w:tcW w:w="8128" w:type="dxa"/>
          </w:tcPr>
          <w:p w14:paraId="3863EACB" w14:textId="1174B454" w:rsidR="00785540" w:rsidRPr="00FB2B58" w:rsidRDefault="00F862B3" w:rsidP="00D773CD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Cathy Burchill</w:t>
            </w:r>
          </w:p>
        </w:tc>
      </w:tr>
      <w:tr w:rsidR="00785540" w14:paraId="12F889B8" w14:textId="77777777" w:rsidTr="00D773CD">
        <w:sdt>
          <w:sdtPr>
            <w:alias w:val="From:"/>
            <w:tag w:val="From:"/>
            <w:id w:val="21141888"/>
            <w:placeholder>
              <w:docPart w:val="EA82822637B74DBF9A1BE96E00398C16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06C3F1DE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From:</w:t>
                </w:r>
              </w:p>
            </w:tc>
          </w:sdtContent>
        </w:sdt>
        <w:tc>
          <w:tcPr>
            <w:tcW w:w="8128" w:type="dxa"/>
          </w:tcPr>
          <w:p w14:paraId="2622753E" w14:textId="23FBC11E" w:rsidR="00EB38E6" w:rsidRPr="00FB2B58" w:rsidRDefault="00F862B3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Heather Taylor</w:t>
            </w:r>
          </w:p>
        </w:tc>
      </w:tr>
      <w:tr w:rsidR="00785540" w14:paraId="5CE08398" w14:textId="77777777" w:rsidTr="00D773CD">
        <w:sdt>
          <w:sdtPr>
            <w:alias w:val="Date:"/>
            <w:tag w:val="Date:"/>
            <w:id w:val="-2052519928"/>
            <w:placeholder>
              <w:docPart w:val="8E59540299474B079F2504637F99A528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63C8022D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Date:</w:t>
                </w:r>
              </w:p>
            </w:tc>
          </w:sdtContent>
        </w:sdt>
        <w:tc>
          <w:tcPr>
            <w:tcW w:w="8128" w:type="dxa"/>
          </w:tcPr>
          <w:p w14:paraId="0B086A3E" w14:textId="35FA46E0" w:rsidR="00785540" w:rsidRPr="00FB2B58" w:rsidRDefault="00D773CD" w:rsidP="00D773CD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DATE \@ "MMMM d, yyyy" </w:instrText>
            </w:r>
            <w:r>
              <w:fldChar w:fldCharType="separate"/>
            </w:r>
            <w:r w:rsidR="00DB0021">
              <w:rPr>
                <w:noProof/>
              </w:rPr>
              <w:t>October 6, 2022</w:t>
            </w:r>
            <w:r>
              <w:fldChar w:fldCharType="end"/>
            </w:r>
          </w:p>
        </w:tc>
      </w:tr>
      <w:tr w:rsidR="00785540" w14:paraId="28DEC556" w14:textId="77777777" w:rsidTr="00D773CD">
        <w:sdt>
          <w:sdtPr>
            <w:alias w:val="Re:"/>
            <w:tag w:val="Re:"/>
            <w:id w:val="-1435443775"/>
            <w:placeholder>
              <w:docPart w:val="3033D4BA1E994D5F91147B4A73AC16EB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  <w:tcMar>
                  <w:left w:w="0" w:type="dxa"/>
                  <w:bottom w:w="288" w:type="dxa"/>
                  <w:right w:w="0" w:type="dxa"/>
                </w:tcMar>
              </w:tcPr>
              <w:p w14:paraId="2C254B77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Re:</w:t>
                </w:r>
              </w:p>
            </w:tc>
          </w:sdtContent>
        </w:sdt>
        <w:tc>
          <w:tcPr>
            <w:tcW w:w="8128" w:type="dxa"/>
            <w:tcMar>
              <w:left w:w="0" w:type="dxa"/>
              <w:bottom w:w="288" w:type="dxa"/>
              <w:right w:w="0" w:type="dxa"/>
            </w:tcMar>
          </w:tcPr>
          <w:p w14:paraId="2DCCE7A1" w14:textId="0C2C7464" w:rsidR="00785540" w:rsidRPr="00FB2B58" w:rsidRDefault="00151CF5" w:rsidP="00151CF5">
            <w:pPr>
              <w:spacing w:before="28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  <w:r w:rsidR="00434573">
              <w:t xml:space="preserve"> #</w:t>
            </w:r>
            <w:r w:rsidR="00D773CD">
              <w:t xml:space="preserve"> </w:t>
            </w:r>
            <w:r w:rsidR="00F862B3">
              <w:t>2</w:t>
            </w:r>
          </w:p>
        </w:tc>
      </w:tr>
    </w:tbl>
    <w:p w14:paraId="0545306A" w14:textId="3E2FEC27" w:rsidR="00933B8F" w:rsidRDefault="00F862B3" w:rsidP="00D773CD">
      <w:r>
        <w:t xml:space="preserve">This lab took me about 4-6 hours total to complete. </w:t>
      </w:r>
    </w:p>
    <w:p w14:paraId="46279784" w14:textId="259C3B97" w:rsidR="00F862B3" w:rsidRDefault="00F862B3" w:rsidP="00D773CD">
      <w:r>
        <w:t>I followed the plan as thoroughly as possible, but I needed to return to my notes for quite a few of the events.</w:t>
      </w:r>
    </w:p>
    <w:p w14:paraId="43F86663" w14:textId="5713125A" w:rsidR="00F862B3" w:rsidRDefault="00F862B3" w:rsidP="00D773CD">
      <w:r>
        <w:t xml:space="preserve">Using </w:t>
      </w:r>
      <w:proofErr w:type="spellStart"/>
      <w:r w:rsidR="00D12D30">
        <w:t>lblTitle</w:t>
      </w:r>
      <w:proofErr w:type="spellEnd"/>
      <w:r w:rsidR="00D12D30">
        <w:t xml:space="preserve"> in </w:t>
      </w:r>
      <w:proofErr w:type="spellStart"/>
      <w:r w:rsidR="00D12D30">
        <w:t>lblData</w:t>
      </w:r>
      <w:proofErr w:type="spellEnd"/>
      <w:r w:rsidR="00D12D30">
        <w:t xml:space="preserve"> got me </w:t>
      </w:r>
      <w:proofErr w:type="gramStart"/>
      <w:r w:rsidR="00D12D30">
        <w:t>pretty confused</w:t>
      </w:r>
      <w:proofErr w:type="gramEnd"/>
      <w:r w:rsidR="00D12D30">
        <w:t xml:space="preserve"> for a while so I scoured the notes to find the solution. I managed to solve my issue by reading through the relevant chapter in the </w:t>
      </w:r>
      <w:proofErr w:type="gramStart"/>
      <w:r w:rsidR="00D12D30">
        <w:t>text book</w:t>
      </w:r>
      <w:proofErr w:type="gramEnd"/>
      <w:r w:rsidR="00D12D30">
        <w:t>.</w:t>
      </w:r>
    </w:p>
    <w:p w14:paraId="11B3F73E" w14:textId="46D6E5A2" w:rsidR="00D12D30" w:rsidRDefault="00D12D30" w:rsidP="00D773CD">
      <w:r>
        <w:t>Also, adding the title to the message box that appears when the photo is clicked, took me some research to find, but it was a very simple solution.</w:t>
      </w:r>
      <w:r w:rsidR="00C23D64">
        <w:t xml:space="preserve"> Who knew a comma could be so helpful?</w:t>
      </w:r>
    </w:p>
    <w:p w14:paraId="5F0F4FF7" w14:textId="77777777" w:rsidR="00EB0F7D" w:rsidRDefault="00C23D64" w:rsidP="00D773CD">
      <w:r>
        <w:t xml:space="preserve">Finally, the tab order was a tricky puzzle to solve. I tried adding a focus early in the code to highlight the correct text box but that didn’t solve my problem. I also tried manually changing the tab order by typing in the values. Unfortunately, </w:t>
      </w:r>
      <w:r w:rsidR="0050227E">
        <w:t>the group boxes were taking control of the tab order. I had to change the group box tab order as well as the text boxes</w:t>
      </w:r>
      <w:r w:rsidR="00EB0F7D">
        <w:t xml:space="preserve"> to get the focus to start on </w:t>
      </w:r>
      <w:proofErr w:type="spellStart"/>
      <w:r w:rsidR="00EB0F7D">
        <w:t>txtNum</w:t>
      </w:r>
      <w:proofErr w:type="spellEnd"/>
      <w:r w:rsidR="00EB0F7D">
        <w:t>.</w:t>
      </w:r>
    </w:p>
    <w:p w14:paraId="44B39F38" w14:textId="77777777" w:rsidR="00EB0F7D" w:rsidRDefault="00EB0F7D" w:rsidP="00D773CD"/>
    <w:p w14:paraId="47EB93ED" w14:textId="77777777" w:rsidR="00EB0F7D" w:rsidRDefault="00EB0F7D" w:rsidP="00D773CD"/>
    <w:p w14:paraId="3AF112A5" w14:textId="77777777" w:rsidR="00EB0F7D" w:rsidRDefault="00EB0F7D" w:rsidP="00D773CD"/>
    <w:p w14:paraId="3857544F" w14:textId="77777777" w:rsidR="00EB0F7D" w:rsidRDefault="00EB0F7D" w:rsidP="00D773CD"/>
    <w:p w14:paraId="0ECF176D" w14:textId="77777777" w:rsidR="00EB0F7D" w:rsidRDefault="00EB0F7D" w:rsidP="00D773CD"/>
    <w:p w14:paraId="1B66E7BE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</w:pPr>
    </w:p>
    <w:p w14:paraId="200281CD" w14:textId="2618AB0D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lastRenderedPageBreak/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System;</w:t>
      </w:r>
      <w:proofErr w:type="gramEnd"/>
    </w:p>
    <w:p w14:paraId="1B3A491A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System.Collections.Generic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14:paraId="261323B1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ComponentModel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474D0E73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723020C0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Drawing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3B6550D3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38DA77DC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3034F828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System.Threading.Tasks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14:paraId="7B20EA13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System.Windows.Forms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14:paraId="38C0C90C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56EDABCC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TaylorLab2</w:t>
      </w:r>
    </w:p>
    <w:p w14:paraId="76E49429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{</w:t>
      </w:r>
    </w:p>
    <w:p w14:paraId="3A14EE0B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CA"/>
        </w:rPr>
        <w:t>Form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CA"/>
        </w:rPr>
        <w:t>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Form</w:t>
      </w:r>
    </w:p>
    <w:p w14:paraId="4FFCED4B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{</w:t>
      </w:r>
    </w:p>
    <w:p w14:paraId="35283328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CA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()</w:t>
      </w:r>
    </w:p>
    <w:p w14:paraId="623F685C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359381AA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</w:p>
    <w:p w14:paraId="76E23457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5EFEE8C9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74355888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3D9260BA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Form1_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Load(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33959B35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0D701FB7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/* Heather Taylor - October 6th, 2022</w:t>
      </w:r>
    </w:p>
    <w:p w14:paraId="217D72B1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            * This program is both a calculator and a display of some information about my cat Moose</w:t>
      </w:r>
    </w:p>
    <w:p w14:paraId="64A5C784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            * The left side of the program will multiply 2 numbers and display the solution</w:t>
      </w:r>
    </w:p>
    <w:p w14:paraId="46E3FD47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            * The right side of the program will display a photo and a short description of Moose</w:t>
      </w:r>
    </w:p>
    <w:p w14:paraId="33785CF8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            * */</w:t>
      </w:r>
    </w:p>
    <w:p w14:paraId="2B935735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</w:p>
    <w:p w14:paraId="4E85602C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6DC7629B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151EC05C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EB0F7D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EB0F7D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spellStart"/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btnExit_</w:t>
      </w:r>
      <w:proofErr w:type="gramStart"/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Click</w:t>
      </w:r>
      <w:proofErr w:type="spellEnd"/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End"/>
      <w:r w:rsidRPr="00EB0F7D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</w:t>
      </w:r>
      <w:proofErr w:type="spellStart"/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EventArgs</w:t>
      </w:r>
      <w:proofErr w:type="spellEnd"/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e)</w:t>
      </w:r>
    </w:p>
    <w:p w14:paraId="57C63A33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6AB399E1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//close the form</w:t>
      </w:r>
    </w:p>
    <w:p w14:paraId="07234766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.Close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();</w:t>
      </w:r>
    </w:p>
    <w:p w14:paraId="6F76D4CA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3CCE4730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508DD560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EB0F7D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EB0F7D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spellStart"/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btnPicture_</w:t>
      </w:r>
      <w:proofErr w:type="gramStart"/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Click</w:t>
      </w:r>
      <w:proofErr w:type="spellEnd"/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End"/>
      <w:r w:rsidRPr="00EB0F7D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</w:t>
      </w:r>
      <w:proofErr w:type="spellStart"/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EventArgs</w:t>
      </w:r>
      <w:proofErr w:type="spellEnd"/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e)</w:t>
      </w:r>
    </w:p>
    <w:p w14:paraId="6C3FB504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63103EEE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//Show the picture and hide data label</w:t>
      </w:r>
    </w:p>
    <w:p w14:paraId="014B20A2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picMoose.Visible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3A2F971B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lblData.Visible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4EC4BFC0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6CFCFEFD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40CF32BC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EB0F7D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EB0F7D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spellStart"/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btnHide_</w:t>
      </w:r>
      <w:proofErr w:type="gramStart"/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Click</w:t>
      </w:r>
      <w:proofErr w:type="spellEnd"/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End"/>
      <w:r w:rsidRPr="00EB0F7D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</w:t>
      </w:r>
      <w:proofErr w:type="spellStart"/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EventArgs</w:t>
      </w:r>
      <w:proofErr w:type="spellEnd"/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e)</w:t>
      </w:r>
    </w:p>
    <w:p w14:paraId="67DA35D4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394FF68F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//hide the picture and data label on top of it</w:t>
      </w:r>
    </w:p>
    <w:p w14:paraId="4BB29F0B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picMoose.Visible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1E8C53B2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lblData.Visible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0873A052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56DA164C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07963768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28D8436F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EB0F7D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EB0F7D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spellStart"/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btnReset_</w:t>
      </w:r>
      <w:proofErr w:type="gramStart"/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Click</w:t>
      </w:r>
      <w:proofErr w:type="spellEnd"/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End"/>
      <w:r w:rsidRPr="00EB0F7D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</w:t>
      </w:r>
      <w:proofErr w:type="spellStart"/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EventArgs</w:t>
      </w:r>
      <w:proofErr w:type="spellEnd"/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e)</w:t>
      </w:r>
    </w:p>
    <w:p w14:paraId="0B9FCB13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0C3E51E6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//blank out the text boxes and the answer label</w:t>
      </w:r>
    </w:p>
    <w:p w14:paraId="4DD8AEA9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txtNum.Text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0CB15586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txtMultiplier.Text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0A2ABE24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lblAnswer.Text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24CD10FE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6A11B6AA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//set focus to Number text box </w:t>
      </w:r>
    </w:p>
    <w:p w14:paraId="44998228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txtNum.Focus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50230FAC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6C1D1CD6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33E83867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EB0F7D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EB0F7D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spellStart"/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btnData_</w:t>
      </w:r>
      <w:proofErr w:type="gramStart"/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Click</w:t>
      </w:r>
      <w:proofErr w:type="spellEnd"/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End"/>
      <w:r w:rsidRPr="00EB0F7D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</w:t>
      </w:r>
      <w:proofErr w:type="spellStart"/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EventArgs</w:t>
      </w:r>
      <w:proofErr w:type="spellEnd"/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e)</w:t>
      </w:r>
    </w:p>
    <w:p w14:paraId="6EC8883A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1E1F1DD8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//hide picture</w:t>
      </w:r>
    </w:p>
    <w:p w14:paraId="2AC8BC37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picMoose.Visible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71E94E2A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1E688657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//display information in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lblData</w:t>
      </w:r>
      <w:proofErr w:type="spellEnd"/>
    </w:p>
    <w:p w14:paraId="2AF66C6E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lblData.Visible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4AAA93F9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0CFB9366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//description of my topic using the label</w:t>
      </w:r>
    </w:p>
    <w:p w14:paraId="2A525EA9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lblData.Text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"My topic is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lblTopic.Text</w:t>
      </w:r>
      <w:proofErr w:type="spellEnd"/>
    </w:p>
    <w:p w14:paraId="3506527C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"\n"</w:t>
      </w:r>
    </w:p>
    <w:p w14:paraId="4E9737C3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nMoose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 xml:space="preserve"> is a stray cat who I adopted unexpectedly in 2011."</w:t>
      </w:r>
    </w:p>
    <w:p w14:paraId="1A431014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"\n"</w:t>
      </w:r>
    </w:p>
    <w:p w14:paraId="19CC99BF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nShe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 xml:space="preserve"> charged at me when I called her and that's how she got her name."</w:t>
      </w:r>
    </w:p>
    <w:p w14:paraId="5932FCFE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"\n"</w:t>
      </w:r>
    </w:p>
    <w:p w14:paraId="1420767D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nShe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 xml:space="preserve"> isn't the friendliest cat but she cuddles up when serenaded.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3C6E6790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7287C418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5D7AC32E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499E9C4B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EB0F7D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EB0F7D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spellStart"/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picMoose_</w:t>
      </w:r>
      <w:proofErr w:type="gramStart"/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Click</w:t>
      </w:r>
      <w:proofErr w:type="spellEnd"/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End"/>
      <w:r w:rsidRPr="00EB0F7D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</w:t>
      </w:r>
      <w:proofErr w:type="spellStart"/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EventArgs</w:t>
      </w:r>
      <w:proofErr w:type="spellEnd"/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e)</w:t>
      </w:r>
    </w:p>
    <w:p w14:paraId="64DEC841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51B54BBD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//display a message box when the image is clicked</w:t>
      </w:r>
    </w:p>
    <w:p w14:paraId="3327819B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"Meow!"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"Heather Taylor"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0DA3D906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</w:p>
    <w:p w14:paraId="61C97A1E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095EC0EB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131BC00E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EB0F7D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EB0F7D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spellStart"/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btnCalc_</w:t>
      </w:r>
      <w:proofErr w:type="gramStart"/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Click</w:t>
      </w:r>
      <w:proofErr w:type="spellEnd"/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End"/>
      <w:r w:rsidRPr="00EB0F7D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</w:t>
      </w:r>
      <w:proofErr w:type="spellStart"/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EventArgs</w:t>
      </w:r>
      <w:proofErr w:type="spellEnd"/>
      <w:r w:rsidRPr="00EB0F7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e)</w:t>
      </w:r>
    </w:p>
    <w:p w14:paraId="2AA393E8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606DF54F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//declare data types for text boxes</w:t>
      </w:r>
    </w:p>
    <w:p w14:paraId="7568C338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number = Convert.ToInt32(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txtNum.Text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4F162E48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multiplier = Convert.ToInt32(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txtMultiplier.Text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20FA7293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answer = number 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multiplier;</w:t>
      </w:r>
      <w:proofErr w:type="gramEnd"/>
    </w:p>
    <w:p w14:paraId="430A32E4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794F2539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//display calculation answer in answer label</w:t>
      </w:r>
    </w:p>
    <w:p w14:paraId="6C53F816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lblAnswer.Text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answer.ToString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();</w:t>
      </w:r>
    </w:p>
    <w:p w14:paraId="6C6151E9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6C904377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}</w:t>
      </w:r>
    </w:p>
    <w:p w14:paraId="757914C1" w14:textId="77777777" w:rsidR="00EB0F7D" w:rsidRDefault="00EB0F7D" w:rsidP="00EB0F7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}</w:t>
      </w:r>
    </w:p>
    <w:p w14:paraId="1DE49243" w14:textId="22220964" w:rsidR="00C23D64" w:rsidRDefault="00C23D64" w:rsidP="00D773CD">
      <w:r>
        <w:t xml:space="preserve"> </w:t>
      </w:r>
    </w:p>
    <w:p w14:paraId="7BB156C6" w14:textId="77777777" w:rsidR="00D12D30" w:rsidRDefault="00D12D30" w:rsidP="00D773CD"/>
    <w:sectPr w:rsidR="00D12D30" w:rsidSect="006F57FD">
      <w:footerReference w:type="even" r:id="rId7"/>
      <w:footerReference w:type="default" r:id="rId8"/>
      <w:pgSz w:w="12240" w:h="15840" w:code="1"/>
      <w:pgMar w:top="180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A4DE0" w14:textId="77777777" w:rsidR="003F6193" w:rsidRDefault="003F6193" w:rsidP="00785540">
      <w:pPr>
        <w:spacing w:before="0"/>
      </w:pPr>
      <w:r>
        <w:separator/>
      </w:r>
    </w:p>
  </w:endnote>
  <w:endnote w:type="continuationSeparator" w:id="0">
    <w:p w14:paraId="4174B7C2" w14:textId="77777777" w:rsidR="003F6193" w:rsidRDefault="003F6193" w:rsidP="0078554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B71E4" w14:textId="77777777" w:rsidR="00B336C5" w:rsidRDefault="00E05653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028CFBA4" w14:textId="77777777" w:rsidR="00B336C5" w:rsidRDefault="00000000">
    <w:pPr>
      <w:pStyle w:val="Footer"/>
    </w:pPr>
  </w:p>
  <w:p w14:paraId="759E84D0" w14:textId="77777777" w:rsidR="00B336C5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92754" w14:textId="77777777" w:rsidR="00B336C5" w:rsidRDefault="00E05653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933B8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15694" w14:textId="77777777" w:rsidR="003F6193" w:rsidRDefault="003F6193" w:rsidP="00785540">
      <w:pPr>
        <w:spacing w:before="0"/>
      </w:pPr>
      <w:r>
        <w:separator/>
      </w:r>
    </w:p>
  </w:footnote>
  <w:footnote w:type="continuationSeparator" w:id="0">
    <w:p w14:paraId="16B2C0A0" w14:textId="77777777" w:rsidR="003F6193" w:rsidRDefault="003F6193" w:rsidP="0078554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00BE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2C91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803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60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DE3A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2650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62AF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B2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F68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FC46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E3C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47E39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C053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E8720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90100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C72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3AC2A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BE76D6E"/>
    <w:multiLevelType w:val="multilevel"/>
    <w:tmpl w:val="9DD0DD5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F730CB5"/>
    <w:multiLevelType w:val="multilevel"/>
    <w:tmpl w:val="5F58368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837D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F1C4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30550FB"/>
    <w:multiLevelType w:val="multilevel"/>
    <w:tmpl w:val="4E46251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98F3528"/>
    <w:multiLevelType w:val="multilevel"/>
    <w:tmpl w:val="ACF4B7D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F104EA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55971294">
    <w:abstractNumId w:val="20"/>
  </w:num>
  <w:num w:numId="2" w16cid:durableId="1905027051">
    <w:abstractNumId w:val="19"/>
  </w:num>
  <w:num w:numId="3" w16cid:durableId="589311308">
    <w:abstractNumId w:val="17"/>
  </w:num>
  <w:num w:numId="4" w16cid:durableId="110100482">
    <w:abstractNumId w:val="9"/>
  </w:num>
  <w:num w:numId="5" w16cid:durableId="466510614">
    <w:abstractNumId w:val="7"/>
  </w:num>
  <w:num w:numId="6" w16cid:durableId="1354382087">
    <w:abstractNumId w:val="6"/>
  </w:num>
  <w:num w:numId="7" w16cid:durableId="10374931">
    <w:abstractNumId w:val="5"/>
  </w:num>
  <w:num w:numId="8" w16cid:durableId="491676289">
    <w:abstractNumId w:val="4"/>
  </w:num>
  <w:num w:numId="9" w16cid:durableId="1683779995">
    <w:abstractNumId w:val="8"/>
  </w:num>
  <w:num w:numId="10" w16cid:durableId="917832672">
    <w:abstractNumId w:val="3"/>
  </w:num>
  <w:num w:numId="11" w16cid:durableId="1947618074">
    <w:abstractNumId w:val="2"/>
  </w:num>
  <w:num w:numId="12" w16cid:durableId="1916553525">
    <w:abstractNumId w:val="1"/>
  </w:num>
  <w:num w:numId="13" w16cid:durableId="60250113">
    <w:abstractNumId w:val="0"/>
  </w:num>
  <w:num w:numId="14" w16cid:durableId="1829783943">
    <w:abstractNumId w:val="15"/>
  </w:num>
  <w:num w:numId="15" w16cid:durableId="1778598123">
    <w:abstractNumId w:val="14"/>
  </w:num>
  <w:num w:numId="16" w16cid:durableId="1537960571">
    <w:abstractNumId w:val="22"/>
  </w:num>
  <w:num w:numId="17" w16cid:durableId="1983802081">
    <w:abstractNumId w:val="21"/>
  </w:num>
  <w:num w:numId="18" w16cid:durableId="745683580">
    <w:abstractNumId w:val="16"/>
  </w:num>
  <w:num w:numId="19" w16cid:durableId="746612510">
    <w:abstractNumId w:val="18"/>
  </w:num>
  <w:num w:numId="20" w16cid:durableId="1846553041">
    <w:abstractNumId w:val="10"/>
  </w:num>
  <w:num w:numId="21" w16cid:durableId="403768500">
    <w:abstractNumId w:val="12"/>
  </w:num>
  <w:num w:numId="22" w16cid:durableId="396242002">
    <w:abstractNumId w:val="11"/>
  </w:num>
  <w:num w:numId="23" w16cid:durableId="426005127">
    <w:abstractNumId w:val="13"/>
  </w:num>
  <w:num w:numId="24" w16cid:durableId="207350029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3CD"/>
    <w:rsid w:val="00151CF5"/>
    <w:rsid w:val="0027674D"/>
    <w:rsid w:val="00293B83"/>
    <w:rsid w:val="003F6193"/>
    <w:rsid w:val="00434573"/>
    <w:rsid w:val="004F3E07"/>
    <w:rsid w:val="0050227E"/>
    <w:rsid w:val="006505A6"/>
    <w:rsid w:val="00697389"/>
    <w:rsid w:val="006A3CE7"/>
    <w:rsid w:val="00750599"/>
    <w:rsid w:val="00785540"/>
    <w:rsid w:val="00907CFD"/>
    <w:rsid w:val="00933B8F"/>
    <w:rsid w:val="00C23D64"/>
    <w:rsid w:val="00CE0450"/>
    <w:rsid w:val="00D12D30"/>
    <w:rsid w:val="00D773CD"/>
    <w:rsid w:val="00DA5876"/>
    <w:rsid w:val="00DB0021"/>
    <w:rsid w:val="00DC6642"/>
    <w:rsid w:val="00E05653"/>
    <w:rsid w:val="00E87284"/>
    <w:rsid w:val="00EB0F7D"/>
    <w:rsid w:val="00EB38E6"/>
    <w:rsid w:val="00F8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AF432"/>
  <w15:chartTrackingRefBased/>
  <w15:docId w15:val="{B37F97A1-203F-40B2-96F9-D0A29DE5A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8E6"/>
    <w:rPr>
      <w:rFonts w:eastAsiaTheme="minorEastAsia" w:cs="Times New Roman"/>
    </w:rPr>
  </w:style>
  <w:style w:type="paragraph" w:styleId="Heading1">
    <w:name w:val="heading 1"/>
    <w:basedOn w:val="Normal"/>
    <w:link w:val="Heading1Char"/>
    <w:uiPriority w:val="9"/>
    <w:qFormat/>
    <w:rsid w:val="00697389"/>
    <w:pPr>
      <w:keepNext/>
      <w:keepLines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3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3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3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3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3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38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38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38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540"/>
    <w:rPr>
      <w:rFonts w:asciiTheme="majorHAnsi" w:eastAsiaTheme="minorEastAsia" w:hAnsiTheme="majorHAnsi" w:cs="Times New Roman"/>
      <w:b/>
    </w:rPr>
  </w:style>
  <w:style w:type="table" w:customStyle="1" w:styleId="Memotable">
    <w:name w:val="Memo table"/>
    <w:basedOn w:val="TableNormal"/>
    <w:uiPriority w:val="99"/>
    <w:rsid w:val="00785540"/>
    <w:pPr>
      <w:spacing w:before="240"/>
      <w:contextualSpacing/>
    </w:pPr>
    <w:rPr>
      <w:rFonts w:eastAsiaTheme="minorEastAsia" w:cs="Times New Roman"/>
    </w:rPr>
    <w:tblPr>
      <w:tblBorders>
        <w:bottom w:val="single" w:sz="2" w:space="0" w:color="auto"/>
      </w:tblBorders>
    </w:tblPr>
    <w:tblStylePr w:type="firstCol">
      <w:pPr>
        <w:wordWrap/>
        <w:spacing w:beforeLines="0" w:before="240" w:beforeAutospacing="0"/>
        <w:contextualSpacing/>
      </w:pPr>
      <w:rPr>
        <w:rFonts w:asciiTheme="majorHAnsi" w:hAnsiTheme="majorHAnsi"/>
      </w:rPr>
    </w:tblStylePr>
  </w:style>
  <w:style w:type="paragraph" w:customStyle="1" w:styleId="CompanyName">
    <w:name w:val="Company Name"/>
    <w:basedOn w:val="Normal"/>
    <w:uiPriority w:val="1"/>
    <w:qFormat/>
    <w:rsid w:val="00785540"/>
    <w:pPr>
      <w:keepLines/>
      <w:pBdr>
        <w:top w:val="single" w:sz="48" w:space="8" w:color="404040" w:themeColor="text1" w:themeTint="BF"/>
        <w:left w:val="single" w:sz="48" w:space="4" w:color="404040" w:themeColor="text1" w:themeTint="BF"/>
        <w:bottom w:val="single" w:sz="48" w:space="8" w:color="404040" w:themeColor="text1" w:themeTint="BF"/>
        <w:right w:val="single" w:sz="48" w:space="4" w:color="404040" w:themeColor="text1" w:themeTint="BF"/>
      </w:pBdr>
      <w:shd w:val="clear" w:color="auto" w:fill="404040" w:themeFill="text1" w:themeFillTint="BF"/>
      <w:spacing w:before="0"/>
      <w:ind w:left="5040" w:right="288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E05653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05653"/>
    <w:rPr>
      <w:rFonts w:eastAsiaTheme="minorEastAsia" w:cs="Times New Roman"/>
    </w:rPr>
  </w:style>
  <w:style w:type="paragraph" w:styleId="Title">
    <w:name w:val="Title"/>
    <w:basedOn w:val="Normal"/>
    <w:link w:val="TitleChar"/>
    <w:uiPriority w:val="2"/>
    <w:qFormat/>
    <w:rsid w:val="00785540"/>
    <w:pPr>
      <w:keepNext/>
      <w:keepLines/>
      <w:spacing w:before="0" w:after="120"/>
      <w:ind w:left="-720"/>
    </w:pPr>
    <w:rPr>
      <w:rFonts w:asciiTheme="majorHAnsi" w:hAnsiTheme="majorHAnsi"/>
      <w:b/>
      <w:kern w:val="28"/>
      <w:sz w:val="108"/>
    </w:rPr>
  </w:style>
  <w:style w:type="character" w:customStyle="1" w:styleId="TitleChar">
    <w:name w:val="Title Char"/>
    <w:basedOn w:val="DefaultParagraphFont"/>
    <w:link w:val="Title"/>
    <w:uiPriority w:val="2"/>
    <w:rsid w:val="00785540"/>
    <w:rPr>
      <w:rFonts w:asciiTheme="majorHAnsi" w:eastAsiaTheme="minorEastAsia" w:hAnsiTheme="majorHAnsi" w:cs="Times New Roman"/>
      <w:b/>
      <w:kern w:val="28"/>
      <w:sz w:val="108"/>
    </w:rPr>
  </w:style>
  <w:style w:type="paragraph" w:styleId="Header">
    <w:name w:val="header"/>
    <w:basedOn w:val="Normal"/>
    <w:link w:val="HeaderChar"/>
    <w:uiPriority w:val="99"/>
    <w:unhideWhenUsed/>
    <w:rsid w:val="00E05653"/>
  </w:style>
  <w:style w:type="character" w:customStyle="1" w:styleId="HeaderChar">
    <w:name w:val="Header Char"/>
    <w:basedOn w:val="DefaultParagraphFont"/>
    <w:link w:val="Header"/>
    <w:uiPriority w:val="99"/>
    <w:rsid w:val="00E05653"/>
    <w:rPr>
      <w:rFonts w:eastAsiaTheme="minorEastAsia" w:cs="Times New Roman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87284"/>
    <w:pPr>
      <w:numPr>
        <w:ilvl w:val="1"/>
      </w:numPr>
      <w:spacing w:after="160"/>
    </w:pPr>
    <w:rPr>
      <w:rFonts w:cstheme="minorBid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87284"/>
    <w:rPr>
      <w:rFonts w:eastAsiaTheme="minorEastAsia"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87284"/>
    <w:rPr>
      <w:i/>
      <w:iCs/>
      <w:color w:val="244061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87284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ind w:left="864" w:right="864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87284"/>
    <w:rPr>
      <w:rFonts w:eastAsiaTheme="minorEastAsia" w:cs="Times New Roman"/>
      <w:i/>
      <w:iCs/>
      <w:color w:val="24406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87284"/>
    <w:rPr>
      <w:b/>
      <w:bCs/>
      <w:caps w:val="0"/>
      <w:smallCaps/>
      <w:color w:val="244061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E87284"/>
    <w:pPr>
      <w:pBdr>
        <w:top w:val="single" w:sz="2" w:space="10" w:color="244061" w:themeColor="accent1" w:themeShade="80" w:shadow="1"/>
        <w:left w:val="single" w:sz="2" w:space="10" w:color="244061" w:themeColor="accent1" w:themeShade="80" w:shadow="1"/>
        <w:bottom w:val="single" w:sz="2" w:space="10" w:color="244061" w:themeColor="accent1" w:themeShade="80" w:shadow="1"/>
        <w:right w:val="single" w:sz="2" w:space="10" w:color="244061" w:themeColor="accent1" w:themeShade="80" w:shadow="1"/>
      </w:pBdr>
      <w:ind w:left="1152" w:right="1152"/>
    </w:pPr>
    <w:rPr>
      <w:rFonts w:cstheme="minorBidi"/>
      <w:i/>
      <w:iCs/>
      <w:color w:val="244061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E87284"/>
    <w:rPr>
      <w:color w:val="403152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7284"/>
    <w:rPr>
      <w:color w:val="1F497D" w:themeColor="text2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87284"/>
    <w:rPr>
      <w:color w:val="244061" w:themeColor="accent1" w:themeShade="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E87284"/>
    <w:rPr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38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38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7389"/>
    <w:pPr>
      <w:spacing w:before="0" w:after="200"/>
    </w:pPr>
    <w:rPr>
      <w:i/>
      <w:iCs/>
      <w:color w:val="1F497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389"/>
    <w:pPr>
      <w:spacing w:before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389"/>
    <w:rPr>
      <w:rFonts w:ascii="Segoe UI" w:eastAsiaTheme="minorEastAsia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9738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97389"/>
    <w:rPr>
      <w:rFonts w:eastAsiaTheme="minorEastAsia" w:cs="Times New Roman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9738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97389"/>
    <w:rPr>
      <w:rFonts w:eastAsiaTheme="minorEastAsia" w:cs="Times New Roman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9738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38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389"/>
    <w:rPr>
      <w:rFonts w:eastAsiaTheme="minorEastAsia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389"/>
    <w:rPr>
      <w:rFonts w:eastAsiaTheme="minorEastAsia" w:cs="Times New Roman"/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97389"/>
    <w:pPr>
      <w:spacing w:before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97389"/>
    <w:rPr>
      <w:rFonts w:ascii="Segoe UI" w:eastAsiaTheme="minorEastAsia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7389"/>
    <w:rPr>
      <w:rFonts w:eastAsiaTheme="minorEastAsia" w:cs="Times New Roman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97389"/>
    <w:pPr>
      <w:spacing w:before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7389"/>
    <w:rPr>
      <w:rFonts w:eastAsiaTheme="minorEastAsia" w:cs="Times New Roman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389"/>
    <w:pPr>
      <w:spacing w:before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973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EastAsia" w:hAnsi="Consolas" w:cs="Times New Roman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97389"/>
    <w:pPr>
      <w:spacing w:before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7389"/>
    <w:rPr>
      <w:rFonts w:ascii="Consolas" w:eastAsiaTheme="minorEastAsia" w:hAnsi="Consolas" w:cs="Times New Roman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3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38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thy.burchill\AppData\Roaming\Microsoft\Templates\Interoffice%20Memo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D579A7D1634177AF6BBFF4B4AD4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3A23A-5196-4F93-BCFE-741FB1610C17}"/>
      </w:docPartPr>
      <w:docPartBody>
        <w:p w:rsidR="00E13802" w:rsidRDefault="00705214">
          <w:pPr>
            <w:pStyle w:val="4ED579A7D1634177AF6BBFF4B4AD4A2D"/>
          </w:pPr>
          <w:r>
            <w:t>Memo</w:t>
          </w:r>
        </w:p>
      </w:docPartBody>
    </w:docPart>
    <w:docPart>
      <w:docPartPr>
        <w:name w:val="6CC9A23B8A1447B5A1AF064FE51B7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A469C-4553-4370-B797-3DDDEA166CEA}"/>
      </w:docPartPr>
      <w:docPartBody>
        <w:p w:rsidR="00E13802" w:rsidRDefault="00705214">
          <w:pPr>
            <w:pStyle w:val="6CC9A23B8A1447B5A1AF064FE51B7DCB"/>
          </w:pPr>
          <w:r w:rsidRPr="006F57FD">
            <w:t>To:</w:t>
          </w:r>
        </w:p>
      </w:docPartBody>
    </w:docPart>
    <w:docPart>
      <w:docPartPr>
        <w:name w:val="EA82822637B74DBF9A1BE96E00398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20046-5B3D-4894-844B-09703D6D1D91}"/>
      </w:docPartPr>
      <w:docPartBody>
        <w:p w:rsidR="00E13802" w:rsidRDefault="00705214">
          <w:pPr>
            <w:pStyle w:val="EA82822637B74DBF9A1BE96E00398C16"/>
          </w:pPr>
          <w:r w:rsidRPr="006F57FD">
            <w:t>From:</w:t>
          </w:r>
        </w:p>
      </w:docPartBody>
    </w:docPart>
    <w:docPart>
      <w:docPartPr>
        <w:name w:val="8E59540299474B079F2504637F99A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3A49D-BC45-49A5-8B18-49499973044F}"/>
      </w:docPartPr>
      <w:docPartBody>
        <w:p w:rsidR="00E13802" w:rsidRDefault="00705214">
          <w:pPr>
            <w:pStyle w:val="8E59540299474B079F2504637F99A528"/>
          </w:pPr>
          <w:r w:rsidRPr="006F57FD">
            <w:t>Date:</w:t>
          </w:r>
        </w:p>
      </w:docPartBody>
    </w:docPart>
    <w:docPart>
      <w:docPartPr>
        <w:name w:val="3033D4BA1E994D5F91147B4A73AC1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F06E0-647D-4959-B2D7-3191DE687905}"/>
      </w:docPartPr>
      <w:docPartBody>
        <w:p w:rsidR="00E13802" w:rsidRDefault="00705214">
          <w:pPr>
            <w:pStyle w:val="3033D4BA1E994D5F91147B4A73AC16EB"/>
          </w:pPr>
          <w:r w:rsidRPr="006F57FD"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214"/>
    <w:rsid w:val="00341EEB"/>
    <w:rsid w:val="00422D4D"/>
    <w:rsid w:val="0050751B"/>
    <w:rsid w:val="006667A3"/>
    <w:rsid w:val="00705214"/>
    <w:rsid w:val="008C2217"/>
    <w:rsid w:val="00B94911"/>
    <w:rsid w:val="00E1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D579A7D1634177AF6BBFF4B4AD4A2D">
    <w:name w:val="4ED579A7D1634177AF6BBFF4B4AD4A2D"/>
  </w:style>
  <w:style w:type="paragraph" w:customStyle="1" w:styleId="6CC9A23B8A1447B5A1AF064FE51B7DCB">
    <w:name w:val="6CC9A23B8A1447B5A1AF064FE51B7DCB"/>
  </w:style>
  <w:style w:type="paragraph" w:customStyle="1" w:styleId="EA82822637B74DBF9A1BE96E00398C16">
    <w:name w:val="EA82822637B74DBF9A1BE96E00398C16"/>
  </w:style>
  <w:style w:type="paragraph" w:customStyle="1" w:styleId="8E59540299474B079F2504637F99A528">
    <w:name w:val="8E59540299474B079F2504637F99A528"/>
  </w:style>
  <w:style w:type="paragraph" w:customStyle="1" w:styleId="3033D4BA1E994D5F91147B4A73AC16EB">
    <w:name w:val="3033D4BA1E994D5F91147B4A73AC16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Interoffice Memo (Professional design).dotx</Template>
  <TotalTime>73</TotalTime>
  <Pages>1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Burchill, Cathy (NBCC - Saint John)</dc:creator>
  <cp:keywords/>
  <dc:description/>
  <cp:lastModifiedBy>Taylor, Heather</cp:lastModifiedBy>
  <cp:revision>6</cp:revision>
  <cp:lastPrinted>2022-10-06T16:11:00Z</cp:lastPrinted>
  <dcterms:created xsi:type="dcterms:W3CDTF">2022-10-06T13:12:00Z</dcterms:created>
  <dcterms:modified xsi:type="dcterms:W3CDTF">2022-10-06T16:13:00Z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e4c894f17113956f084bde7f3c85e11c5e24b404db062e1ce750bed14817cb77</vt:lpwstr>
  </property>
</Properties>
</file>